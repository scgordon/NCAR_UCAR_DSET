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98F37" w14:textId="77777777" w:rsidR="00F708C9" w:rsidRDefault="00EB2DE4">
      <w:pPr>
        <w:pStyle w:val="Date"/>
      </w:pPr>
      <w:r>
        <w:t>10-20-15</w:t>
      </w:r>
    </w:p>
    <w:p w14:paraId="5AA7FD7B" w14:textId="77777777" w:rsidR="00F708C9" w:rsidRDefault="00EB2DE4">
      <w:pPr>
        <w:pStyle w:val="Title"/>
      </w:pPr>
      <w:r>
        <w:t>HAO</w:t>
      </w:r>
    </w:p>
    <w:p w14:paraId="79B442FA" w14:textId="77777777" w:rsidR="00F708C9" w:rsidRDefault="00EB2DE4">
      <w:pPr>
        <w:pStyle w:val="Heading1"/>
      </w:pPr>
      <w:r>
        <w:t>Asset as data product</w:t>
      </w:r>
    </w:p>
    <w:p w14:paraId="137A7539" w14:textId="77777777" w:rsidR="00F708C9" w:rsidRDefault="00EB2DE4">
      <w:r>
        <w:t>By describing whole output of telescopes at observatories HAO hopes to lead people to their databases for search and retrieval</w:t>
      </w:r>
    </w:p>
    <w:p w14:paraId="5BEFBDAF" w14:textId="77777777" w:rsidR="00F708C9" w:rsidRDefault="00EB2DE4">
      <w:pPr>
        <w:pStyle w:val="Heading2"/>
      </w:pPr>
      <w:r>
        <w:t>Process</w:t>
      </w:r>
    </w:p>
    <w:p w14:paraId="174CC256" w14:textId="77777777" w:rsidR="00F708C9" w:rsidRDefault="00EB2DE4" w:rsidP="00EB2DE4">
      <w:pPr>
        <w:pStyle w:val="Heading3"/>
      </w:pPr>
      <w:r>
        <w:t>Create citation information for the observatory as author</w:t>
      </w:r>
    </w:p>
    <w:p w14:paraId="76C815F6" w14:textId="77777777" w:rsidR="00EB2DE4" w:rsidRDefault="00EB2DE4" w:rsidP="00EB2DE4">
      <w:pPr>
        <w:pStyle w:val="Heading3"/>
      </w:pPr>
      <w:r>
        <w:t>Create citation information for HAO as Data provider</w:t>
      </w:r>
    </w:p>
    <w:p w14:paraId="74FF6B76" w14:textId="77777777" w:rsidR="00EB2DE4" w:rsidRDefault="00EB2DE4" w:rsidP="00EB2DE4">
      <w:pPr>
        <w:pStyle w:val="Heading3"/>
      </w:pPr>
      <w:r>
        <w:t>Create location keywords to describe the part of the sun the telescope is creating images of.</w:t>
      </w:r>
    </w:p>
    <w:p w14:paraId="05CA79B1" w14:textId="77777777" w:rsidR="00EB2DE4" w:rsidRDefault="00EB2DE4" w:rsidP="00EB2DE4">
      <w:pPr>
        <w:pStyle w:val="Heading3"/>
      </w:pPr>
      <w:r>
        <w:t>Describe the telescope as an instrument</w:t>
      </w:r>
    </w:p>
    <w:p w14:paraId="43AB3D76" w14:textId="77777777" w:rsidR="00EB2DE4" w:rsidRDefault="00EB2DE4" w:rsidP="00EB2DE4">
      <w:pPr>
        <w:pStyle w:val="Heading3"/>
      </w:pPr>
      <w:r>
        <w:t>Describe the observatory as the platform</w:t>
      </w:r>
    </w:p>
    <w:p w14:paraId="1B61C09F" w14:textId="58C38C17" w:rsidR="00EB2DE4" w:rsidRDefault="00EB2DE4" w:rsidP="00EB2DE4">
      <w:pPr>
        <w:pStyle w:val="Heading3"/>
      </w:pPr>
      <w:r>
        <w:t>Describe how to access the database</w:t>
      </w:r>
      <w:r w:rsidR="00C36E15">
        <w:t>(link, description)</w:t>
      </w:r>
      <w:bookmarkStart w:id="0" w:name="_GoBack"/>
      <w:bookmarkEnd w:id="0"/>
    </w:p>
    <w:p w14:paraId="102744B1" w14:textId="77777777" w:rsidR="00EB2DE4" w:rsidRDefault="00EB2DE4" w:rsidP="00EB2DE4">
      <w:pPr>
        <w:pStyle w:val="Heading3"/>
      </w:pPr>
      <w:r>
        <w:t xml:space="preserve">Make sure this encompasses all the concepts that HAO collects that the </w:t>
      </w:r>
      <w:proofErr w:type="spellStart"/>
      <w:r>
        <w:t>DataCite</w:t>
      </w:r>
      <w:proofErr w:type="spellEnd"/>
      <w:r>
        <w:t xml:space="preserve"> recommendation contains</w:t>
      </w:r>
    </w:p>
    <w:p w14:paraId="4D83053B" w14:textId="77777777" w:rsidR="00F708C9" w:rsidRDefault="00EB2DE4">
      <w:pPr>
        <w:pStyle w:val="Heading1"/>
      </w:pPr>
      <w:r>
        <w:t>Next iteration</w:t>
      </w:r>
    </w:p>
    <w:p w14:paraId="366C747D" w14:textId="77777777" w:rsidR="00EB2DE4" w:rsidRDefault="00EB2DE4" w:rsidP="00EB2DE4">
      <w:r>
        <w:t>Create granule level metadata for each image with a link to a reduced quality image. Non-experts will have difficulty accessing the images. Users will likely expect to be able to see simple data products like this through their browser without navigating an expert system middleman. Since almost all of the metadata for the individual FITS files will be the same as the rest of the files in the data product the only thing that would really change would be identifier and links which should be extractable from the database for the user.</w:t>
      </w:r>
    </w:p>
    <w:p w14:paraId="79BDA0E5" w14:textId="77777777" w:rsidR="00EB2DE4" w:rsidRDefault="00EB2DE4" w:rsidP="00EB2DE4">
      <w:r>
        <w:t>List everyone working on the telescopes as contributors. Consider the people that designed, calibrated, and headed up the project as the creator or author rather than an observatory. Just add contributors as they join the project and don’t delete those that have moved on.</w:t>
      </w:r>
    </w:p>
    <w:p w14:paraId="7AD267F3" w14:textId="77777777" w:rsidR="00EB2DE4" w:rsidRDefault="00EB2DE4" w:rsidP="00EB2DE4"/>
    <w:sectPr w:rsidR="00EB2DE4">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A0294" w14:textId="77777777" w:rsidR="004051B0" w:rsidRDefault="004051B0">
      <w:pPr>
        <w:spacing w:after="0" w:line="240" w:lineRule="auto"/>
      </w:pPr>
      <w:r>
        <w:separator/>
      </w:r>
    </w:p>
    <w:p w14:paraId="5651D1B7" w14:textId="77777777" w:rsidR="004051B0" w:rsidRDefault="004051B0"/>
  </w:endnote>
  <w:endnote w:type="continuationSeparator" w:id="0">
    <w:p w14:paraId="0EC2ACCF" w14:textId="77777777" w:rsidR="004051B0" w:rsidRDefault="004051B0">
      <w:pPr>
        <w:spacing w:after="0" w:line="240" w:lineRule="auto"/>
      </w:pPr>
      <w:r>
        <w:continuationSeparator/>
      </w:r>
    </w:p>
    <w:p w14:paraId="5D6C4B01" w14:textId="77777777" w:rsidR="004051B0" w:rsidRDefault="004051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3A3EC" w14:textId="77777777" w:rsidR="00F708C9" w:rsidRDefault="004051B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1BDE9" w14:textId="77777777" w:rsidR="004051B0" w:rsidRDefault="004051B0">
      <w:pPr>
        <w:spacing w:after="0" w:line="240" w:lineRule="auto"/>
      </w:pPr>
      <w:r>
        <w:separator/>
      </w:r>
    </w:p>
    <w:p w14:paraId="1A0F3B36" w14:textId="77777777" w:rsidR="004051B0" w:rsidRDefault="004051B0"/>
  </w:footnote>
  <w:footnote w:type="continuationSeparator" w:id="0">
    <w:p w14:paraId="40BA8299" w14:textId="77777777" w:rsidR="004051B0" w:rsidRDefault="004051B0">
      <w:pPr>
        <w:spacing w:after="0" w:line="240" w:lineRule="auto"/>
      </w:pPr>
      <w:r>
        <w:continuationSeparator/>
      </w:r>
    </w:p>
    <w:p w14:paraId="4E3106F7" w14:textId="77777777" w:rsidR="004051B0" w:rsidRDefault="004051B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DE4"/>
    <w:rsid w:val="004051B0"/>
    <w:rsid w:val="00993E59"/>
    <w:rsid w:val="00C36E15"/>
    <w:rsid w:val="00EB2DE4"/>
    <w:rsid w:val="00F7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60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gordon/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19</TotalTime>
  <Pages>1</Pages>
  <Words>215</Words>
  <Characters>1227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2</cp:revision>
  <dcterms:created xsi:type="dcterms:W3CDTF">2015-10-21T17:47:00Z</dcterms:created>
  <dcterms:modified xsi:type="dcterms:W3CDTF">2015-10-21T18:10:00Z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